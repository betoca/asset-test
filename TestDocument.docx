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22DC" w14:textId="77777777" w:rsidR="0048148B" w:rsidRDefault="0048148B">
      <w:r>
        <w:t xml:space="preserve">This is a test of adding metadata from a model named </w:t>
      </w:r>
      <w:r w:rsidR="000F008F">
        <w:t>&lt;&lt;</w:t>
      </w:r>
      <w:r w:rsidR="00704750">
        <w:t>modelop.stored</w:t>
      </w:r>
      <w:r w:rsidR="003921BA">
        <w:t>Model</w:t>
      </w:r>
      <w:r w:rsidR="00704750">
        <w:t>.</w:t>
      </w:r>
      <w:r w:rsidR="00F66783">
        <w:t>modelM</w:t>
      </w:r>
      <w:r w:rsidR="00704750">
        <w:t>eta</w:t>
      </w:r>
      <w:r w:rsidR="003921BA">
        <w:t>D</w:t>
      </w:r>
      <w:r w:rsidR="00704750">
        <w:t>ata.name</w:t>
      </w:r>
      <w:r w:rsidR="000F008F">
        <w:t>&gt;&gt;</w:t>
      </w:r>
      <w:r>
        <w:t xml:space="preserve">.  This model was created on </w:t>
      </w:r>
      <w:r w:rsidR="00561414">
        <w:t>&lt;&lt;</w:t>
      </w:r>
      <w:r w:rsidR="003921BA">
        <w:t>modelop.storedModel.c</w:t>
      </w:r>
      <w:r w:rsidR="00023788">
        <w:t>reatedDate</w:t>
      </w:r>
      <w:r w:rsidR="00561414">
        <w:t>&gt;&gt;</w:t>
      </w:r>
      <w:r>
        <w:t xml:space="preserve"> by </w:t>
      </w:r>
      <w:r w:rsidR="00561414">
        <w:t>&lt;&lt;</w:t>
      </w:r>
      <w:r>
        <w:t>modelop.</w:t>
      </w:r>
      <w:r w:rsidR="003921BA">
        <w:t>storedModel</w:t>
      </w:r>
      <w:r>
        <w:t>.createdBy</w:t>
      </w:r>
      <w:r w:rsidR="00561414">
        <w:t>&gt;&gt;</w:t>
      </w:r>
      <w:r>
        <w:t>.</w:t>
      </w:r>
      <w:r w:rsidR="00FA5C0F">
        <w:t xml:space="preserve"> </w:t>
      </w:r>
      <w:r w:rsidR="00FC2846">
        <w:t xml:space="preserve">This has some </w:t>
      </w:r>
      <w:r w:rsidR="00FC2846" w:rsidRPr="00FC2846">
        <w:rPr>
          <w:b/>
          <w:bCs/>
        </w:rPr>
        <w:t>bold text</w:t>
      </w:r>
      <w:r w:rsidR="00FC2846">
        <w:t xml:space="preserve"> in it and some </w:t>
      </w:r>
      <w:r w:rsidR="00FC2846" w:rsidRPr="00FC2846">
        <w:rPr>
          <w:i/>
          <w:iCs/>
        </w:rPr>
        <w:t>italic text</w:t>
      </w:r>
      <w:r w:rsidR="00FC2846">
        <w:t xml:space="preserve"> that should not be compressed.</w:t>
      </w:r>
    </w:p>
    <w:p w14:paraId="6B9DFB6E" w14:textId="77777777" w:rsidR="0065424D" w:rsidRDefault="0065424D"/>
    <w:p w14:paraId="26C39CEE" w14:textId="30C88361" w:rsidR="0065424D" w:rsidRDefault="007C5FD8">
      <w:r>
        <w:t xml:space="preserve">This is more text </w:t>
      </w:r>
      <w:r w:rsidR="0065424D">
        <w:t>&lt;&lt;modelop.stored</w:t>
      </w:r>
      <w:r w:rsidR="003921BA">
        <w:t>M</w:t>
      </w:r>
      <w:r w:rsidR="0065424D">
        <w:t>odel.</w:t>
      </w:r>
      <w:r w:rsidR="00F66783">
        <w:t>modelM</w:t>
      </w:r>
      <w:r w:rsidR="0065424D">
        <w:t>eta</w:t>
      </w:r>
      <w:r w:rsidR="003921BA">
        <w:t>D</w:t>
      </w:r>
      <w:r w:rsidR="0065424D">
        <w:t>ata.custom</w:t>
      </w:r>
      <w:r w:rsidR="003921BA">
        <w:t>.foo</w:t>
      </w:r>
      <w:r w:rsidR="0065424D">
        <w:t>&gt;&gt;</w:t>
      </w:r>
      <w:r>
        <w:t xml:space="preserve"> surrounding the custom metadata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0C67DAC3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&lt;&lt;modelop.modelTestResult.testResults.(performance).test_id=performance_classification_metrics&gt;&gt;</w:t>
            </w:r>
          </w:p>
        </w:tc>
      </w:tr>
    </w:tbl>
    <w:p w14:paraId="1764FF53" w14:textId="7D2B9F57" w:rsidR="005D1DA5" w:rsidRDefault="00150D8A" w:rsidP="00150D8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Classification Metrics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:rsidRPr="00150D8A" w14:paraId="2042E362" w14:textId="77777777" w:rsidTr="00150D8A">
        <w:tc>
          <w:tcPr>
            <w:tcW w:w="11520" w:type="dxa"/>
          </w:tcPr>
          <w:p w14:paraId="457E7B09" w14:textId="2F54C418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>
              <w:rPr>
                <w:rFonts w:ascii="Arabic Typesetting" w:hAnsi="Arabic Typesetting" w:cs="Arabic Typesetting"/>
                <w:sz w:val="16"/>
                <w:szCs w:val="16"/>
              </w:rPr>
              <w:t>&lt;&lt;modelop.modelTestResult.testResults.(performance).test_id=performance_regression_metrics&gt;&gt;</w:t>
            </w:r>
          </w:p>
        </w:tc>
      </w:tr>
    </w:tbl>
    <w:p w14:paraId="56892271" w14:textId="353D7113" w:rsidR="00150D8A" w:rsidRPr="00150D8A" w:rsidRDefault="00150D8A" w:rsidP="00150D8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Regression Metrics</w:t>
      </w:r>
    </w:p>
    <w:p w14:paraId="60EA9EEC" w14:textId="2F9E8088" w:rsidR="005D1DA5" w:rsidRDefault="005D1DA5">
      <w:r>
        <w:t>&lt;&lt;</w:t>
      </w:r>
      <w:r w:rsidR="00824EEC">
        <w:t>modelopgraph.</w:t>
      </w:r>
      <w:r w:rsidR="000B6F0C">
        <w:t>stability.amount</w:t>
      </w:r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1A4AA9DF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&lt;&lt;modelop.modelTestResult.testResults.(stability)[0].(values).(amount).(stability_analysis_table)&gt;&gt;</w:t>
            </w:r>
          </w:p>
        </w:tc>
      </w:tr>
    </w:tbl>
    <w:p w14:paraId="18F4DA3A" w14:textId="1E472D61" w:rsidR="009D2568" w:rsidRDefault="00150D8A" w:rsidP="00150D8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Stability for Feature Amount</w:t>
      </w:r>
    </w:p>
    <w:p w14:paraId="1354E2C0" w14:textId="04649A4C" w:rsidR="009D2568" w:rsidRDefault="000B6F0C">
      <w:r>
        <w:t>&lt;&lt;modelopgraph.stability.ownership&gt;&gt;</w:t>
      </w:r>
    </w:p>
    <w:p w14:paraId="5CF17190" w14:textId="2D288833" w:rsidR="000B6F0C" w:rsidRDefault="000B6F0C">
      <w:r>
        <w:t>&lt;&lt;modelopgraph.stability.num_cards&gt;&gt;</w:t>
      </w:r>
    </w:p>
    <w:p w14:paraId="06FDD343" w14:textId="10E641E5" w:rsidR="000B6F0C" w:rsidRDefault="000B6F0C">
      <w:r>
        <w:t>&lt;&lt;modelopgraph.stability.score&gt;&gt;</w:t>
      </w:r>
    </w:p>
    <w:p w14:paraId="6C7ABA17" w14:textId="46A52A86" w:rsidR="008E4DC1" w:rsidRDefault="008E4DC1">
      <w:r>
        <w:t>&lt;&lt;modelopgraph.stability.*&gt;&gt;</w:t>
      </w:r>
    </w:p>
    <w:p w14:paraId="39681494" w14:textId="01B08F72" w:rsidR="0065424D" w:rsidRDefault="00213ED2">
      <w:r>
        <w:t>&lt;&lt;modelopgraph.groupbias.race&gt;&gt;</w:t>
      </w:r>
    </w:p>
    <w:p w14:paraId="68EA3B7E" w14:textId="77777777" w:rsidR="0065424D" w:rsidRDefault="0065424D">
      <w:r>
        <w:t>Bye</w:t>
      </w:r>
    </w:p>
    <w:sectPr w:rsidR="0065424D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B6F0C"/>
    <w:rsid w:val="000F008F"/>
    <w:rsid w:val="00150D8A"/>
    <w:rsid w:val="0016499E"/>
    <w:rsid w:val="00213ED2"/>
    <w:rsid w:val="002604B3"/>
    <w:rsid w:val="00260E4D"/>
    <w:rsid w:val="002C1E0B"/>
    <w:rsid w:val="002D248B"/>
    <w:rsid w:val="00342A0A"/>
    <w:rsid w:val="00382EB6"/>
    <w:rsid w:val="003921BA"/>
    <w:rsid w:val="0048148B"/>
    <w:rsid w:val="00561414"/>
    <w:rsid w:val="005D1DA5"/>
    <w:rsid w:val="006173B1"/>
    <w:rsid w:val="0065424D"/>
    <w:rsid w:val="006A25A6"/>
    <w:rsid w:val="00704750"/>
    <w:rsid w:val="007C5FD8"/>
    <w:rsid w:val="00824EEC"/>
    <w:rsid w:val="00880C0B"/>
    <w:rsid w:val="008C63D8"/>
    <w:rsid w:val="008E4DC1"/>
    <w:rsid w:val="009D2568"/>
    <w:rsid w:val="009F1771"/>
    <w:rsid w:val="00B143D4"/>
    <w:rsid w:val="00B703BD"/>
    <w:rsid w:val="00B93443"/>
    <w:rsid w:val="00C10DE4"/>
    <w:rsid w:val="00CA2F26"/>
    <w:rsid w:val="00CD4396"/>
    <w:rsid w:val="00D70B7F"/>
    <w:rsid w:val="00DA395C"/>
    <w:rsid w:val="00E83DF9"/>
    <w:rsid w:val="00EE5810"/>
    <w:rsid w:val="00F2085F"/>
    <w:rsid w:val="00F66783"/>
    <w:rsid w:val="00FA5C0F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79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Jim Olsen</cp:lastModifiedBy>
  <cp:revision>11</cp:revision>
  <dcterms:created xsi:type="dcterms:W3CDTF">2021-07-21T15:22:00Z</dcterms:created>
  <dcterms:modified xsi:type="dcterms:W3CDTF">2021-11-15T16:26:00Z</dcterms:modified>
</cp:coreProperties>
</file>